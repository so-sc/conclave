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89" w:rsidRDefault="00131CDA" w:rsidP="00F14D89">
      <w:pPr>
        <w:pStyle w:val="Heading3"/>
        <w:jc w:val="center"/>
        <w:rPr>
          <w:color w:val="auto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2"/>
          <w:lang w:eastAsia="en-US"/>
        </w:rPr>
        <w:drawing>
          <wp:anchor distT="0" distB="0" distL="114300" distR="114300" simplePos="0" relativeHeight="251659264" behindDoc="0" locked="0" layoutInCell="1" allowOverlap="1" wp14:anchorId="15563392" wp14:editId="2705215C">
            <wp:simplePos x="0" y="0"/>
            <wp:positionH relativeFrom="column">
              <wp:posOffset>5390515</wp:posOffset>
            </wp:positionH>
            <wp:positionV relativeFrom="paragraph">
              <wp:posOffset>353999</wp:posOffset>
            </wp:positionV>
            <wp:extent cx="970059" cy="970059"/>
            <wp:effectExtent l="0" t="0" r="1905" b="1905"/>
            <wp:wrapNone/>
            <wp:docPr id="1" name="Picture 1" descr="C:\Users\Duddela\Desktop\Bhandary-Fondation-Logo-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ddela\Desktop\Bhandary-Fondation-Logo-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9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7784E">
        <w:rPr>
          <w:noProof/>
          <w:color w:val="auto"/>
          <w:sz w:val="24"/>
          <w:lang w:eastAsia="en-US"/>
        </w:rPr>
        <w:drawing>
          <wp:anchor distT="0" distB="0" distL="114300" distR="114300" simplePos="0" relativeHeight="251658240" behindDoc="0" locked="0" layoutInCell="1" allowOverlap="1" wp14:anchorId="036640B3" wp14:editId="04CCD80A">
            <wp:simplePos x="0" y="0"/>
            <wp:positionH relativeFrom="column">
              <wp:posOffset>276225</wp:posOffset>
            </wp:positionH>
            <wp:positionV relativeFrom="paragraph">
              <wp:posOffset>352425</wp:posOffset>
            </wp:positionV>
            <wp:extent cx="1000125" cy="1000125"/>
            <wp:effectExtent l="0" t="0" r="0" b="0"/>
            <wp:wrapNone/>
            <wp:docPr id="4" name="Picture 4" descr="C:\Users\acer\Downloads\STMC-eve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STMC-event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89">
        <w:rPr>
          <w:noProof/>
          <w:color w:val="auto"/>
          <w:sz w:val="24"/>
          <w:lang w:eastAsia="en-US"/>
        </w:rPr>
        <w:drawing>
          <wp:inline distT="0" distB="0" distL="0" distR="0" wp14:anchorId="4188B646" wp14:editId="34C56F93">
            <wp:extent cx="2066925" cy="360425"/>
            <wp:effectExtent l="0" t="0" r="0" b="0"/>
            <wp:docPr id="5" name="Picture 5" descr="C:\Users\acer\Downloads\STMC-event-log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STMC-event-logoty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E5" w:rsidRPr="00384A0A" w:rsidRDefault="007066E5" w:rsidP="007066E5">
      <w:pPr>
        <w:tabs>
          <w:tab w:val="left" w:leader="dot" w:pos="5387"/>
          <w:tab w:val="right" w:leader="dot" w:pos="10773"/>
        </w:tabs>
        <w:spacing w:before="0" w:after="80"/>
        <w:jc w:val="center"/>
        <w:rPr>
          <w:rFonts w:ascii="Times New Roman" w:hAnsi="Times New Roman" w:cs="Times New Roman"/>
          <w:sz w:val="22"/>
        </w:rPr>
      </w:pPr>
      <w:r w:rsidRPr="00384A0A">
        <w:rPr>
          <w:rFonts w:ascii="Times New Roman" w:hAnsi="Times New Roman" w:cs="Times New Roman"/>
          <w:sz w:val="22"/>
        </w:rPr>
        <w:t>Organized by</w:t>
      </w:r>
    </w:p>
    <w:p w:rsidR="007066E5" w:rsidRPr="00384A0A" w:rsidRDefault="00CF3A75" w:rsidP="007066E5">
      <w:pPr>
        <w:tabs>
          <w:tab w:val="left" w:leader="dot" w:pos="5387"/>
          <w:tab w:val="right" w:leader="dot" w:pos="10773"/>
        </w:tabs>
        <w:spacing w:before="0" w:after="80"/>
        <w:jc w:val="center"/>
        <w:rPr>
          <w:rFonts w:ascii="Times New Roman" w:hAnsi="Times New Roman" w:cs="Times New Roman"/>
          <w:sz w:val="22"/>
        </w:rPr>
      </w:pPr>
      <w:r w:rsidRPr="00384A0A">
        <w:rPr>
          <w:rFonts w:ascii="Times New Roman" w:hAnsi="Times New Roman" w:cs="Times New Roman"/>
          <w:sz w:val="22"/>
        </w:rPr>
        <w:t>Sahya</w:t>
      </w:r>
      <w:r w:rsidR="007066E5" w:rsidRPr="00384A0A">
        <w:rPr>
          <w:rFonts w:ascii="Times New Roman" w:hAnsi="Times New Roman" w:cs="Times New Roman"/>
          <w:sz w:val="22"/>
        </w:rPr>
        <w:t>dri College of Engineering &amp; Management</w:t>
      </w:r>
      <w:r w:rsidR="00131CDA" w:rsidRPr="00131CD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066E5" w:rsidRPr="00384A0A" w:rsidRDefault="007066E5" w:rsidP="007066E5">
      <w:pPr>
        <w:tabs>
          <w:tab w:val="left" w:leader="dot" w:pos="5387"/>
          <w:tab w:val="right" w:leader="dot" w:pos="10773"/>
        </w:tabs>
        <w:spacing w:before="0" w:after="80"/>
        <w:jc w:val="center"/>
        <w:rPr>
          <w:rFonts w:ascii="Times New Roman" w:hAnsi="Times New Roman" w:cs="Times New Roman"/>
          <w:sz w:val="22"/>
        </w:rPr>
      </w:pPr>
      <w:r w:rsidRPr="00384A0A">
        <w:rPr>
          <w:rFonts w:ascii="Times New Roman" w:hAnsi="Times New Roman" w:cs="Times New Roman"/>
          <w:sz w:val="22"/>
        </w:rPr>
        <w:t>January 06-10, 2018</w:t>
      </w:r>
    </w:p>
    <w:p w:rsidR="000279C5" w:rsidRPr="00141A65" w:rsidRDefault="00197AA0" w:rsidP="007066E5">
      <w:pPr>
        <w:pStyle w:val="Title"/>
        <w:jc w:val="center"/>
      </w:pPr>
      <w:r>
        <w:t xml:space="preserve">Student </w:t>
      </w:r>
      <w:r w:rsidR="000279C5" w:rsidRPr="00141A65">
        <w:t>Registratio</w:t>
      </w:r>
      <w:bookmarkStart w:id="1" w:name="Registration"/>
      <w:bookmarkEnd w:id="1"/>
      <w:r w:rsidR="000279C5" w:rsidRPr="00141A65">
        <w:t xml:space="preserve">n </w:t>
      </w:r>
      <w:r w:rsidR="007066E5">
        <w:t>FORM</w:t>
      </w:r>
    </w:p>
    <w:p w:rsidR="000279C5" w:rsidRPr="00197AA0" w:rsidRDefault="000279C5" w:rsidP="00197AA0">
      <w:pPr>
        <w:spacing w:before="120" w:line="120" w:lineRule="auto"/>
        <w:ind w:firstLine="720"/>
        <w:jc w:val="both"/>
        <w:rPr>
          <w:rFonts w:ascii="Arial" w:eastAsia="Arial Unicode MS" w:hAnsi="Arial" w:cs="Arial"/>
          <w:b/>
          <w:color w:val="333333"/>
          <w:sz w:val="12"/>
          <w:szCs w:val="12"/>
          <w:lang w:val="en-GB"/>
        </w:rPr>
      </w:pPr>
    </w:p>
    <w:tbl>
      <w:tblPr>
        <w:tblStyle w:val="TableGrid"/>
        <w:tblW w:w="11520" w:type="dxa"/>
        <w:tblInd w:w="-522" w:type="dxa"/>
        <w:tblLook w:val="04A0" w:firstRow="1" w:lastRow="0" w:firstColumn="1" w:lastColumn="0" w:noHBand="0" w:noVBand="1"/>
      </w:tblPr>
      <w:tblGrid>
        <w:gridCol w:w="5760"/>
        <w:gridCol w:w="5760"/>
      </w:tblGrid>
      <w:tr w:rsidR="00F14D89" w:rsidRPr="00197AA0" w:rsidTr="002C45A1">
        <w:tc>
          <w:tcPr>
            <w:tcW w:w="11520" w:type="dxa"/>
            <w:gridSpan w:val="2"/>
            <w:vAlign w:val="center"/>
          </w:tcPr>
          <w:p w:rsidR="00F14D89" w:rsidRPr="00197AA0" w:rsidRDefault="00F14D89" w:rsidP="001055D9">
            <w:pPr>
              <w:pStyle w:val="ListParagraph"/>
              <w:numPr>
                <w:ilvl w:val="0"/>
                <w:numId w:val="1"/>
              </w:numPr>
              <w:tabs>
                <w:tab w:val="left" w:leader="dot" w:pos="5387"/>
                <w:tab w:val="right" w:leader="dot" w:pos="10773"/>
              </w:tabs>
              <w:spacing w:after="80"/>
              <w:ind w:left="360"/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en-GB"/>
              </w:rPr>
              <w:t>Personal Details</w:t>
            </w:r>
          </w:p>
        </w:tc>
      </w:tr>
      <w:tr w:rsidR="00CC1624" w:rsidRPr="00197AA0" w:rsidTr="002C45A1">
        <w:tc>
          <w:tcPr>
            <w:tcW w:w="5760" w:type="dxa"/>
            <w:vAlign w:val="center"/>
          </w:tcPr>
          <w:p w:rsidR="00CC1624" w:rsidRPr="00197AA0" w:rsidRDefault="00CC1624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First Name:</w:t>
            </w:r>
          </w:p>
        </w:tc>
        <w:tc>
          <w:tcPr>
            <w:tcW w:w="5760" w:type="dxa"/>
            <w:vAlign w:val="center"/>
          </w:tcPr>
          <w:p w:rsidR="00CC1624" w:rsidRPr="00197AA0" w:rsidRDefault="00CC1624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Last Name:</w:t>
            </w:r>
          </w:p>
        </w:tc>
      </w:tr>
      <w:tr w:rsidR="00B96A2F" w:rsidRPr="00197AA0" w:rsidTr="002C45A1">
        <w:tc>
          <w:tcPr>
            <w:tcW w:w="11520" w:type="dxa"/>
            <w:gridSpan w:val="2"/>
            <w:vAlign w:val="center"/>
          </w:tcPr>
          <w:p w:rsidR="00B96A2F" w:rsidRPr="00197AA0" w:rsidRDefault="001072E7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Gender: </w: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Male      </w: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Female</w:t>
            </w:r>
          </w:p>
        </w:tc>
      </w:tr>
      <w:tr w:rsidR="00B96A2F" w:rsidRPr="00197AA0" w:rsidTr="002C45A1">
        <w:trPr>
          <w:trHeight w:val="278"/>
        </w:trPr>
        <w:tc>
          <w:tcPr>
            <w:tcW w:w="11520" w:type="dxa"/>
            <w:gridSpan w:val="2"/>
            <w:vAlign w:val="center"/>
          </w:tcPr>
          <w:p w:rsidR="00B96A2F" w:rsidRPr="00197AA0" w:rsidRDefault="00B96A2F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Institution Name:</w:t>
            </w:r>
          </w:p>
        </w:tc>
      </w:tr>
      <w:tr w:rsidR="000F45BB" w:rsidRPr="00197AA0" w:rsidTr="002C45A1">
        <w:tc>
          <w:tcPr>
            <w:tcW w:w="5760" w:type="dxa"/>
            <w:vAlign w:val="center"/>
          </w:tcPr>
          <w:p w:rsidR="000F45BB" w:rsidRDefault="000F45BB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Institute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Address:</w:t>
            </w:r>
          </w:p>
          <w:p w:rsidR="000F45BB" w:rsidRDefault="000F45BB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384A0A" w:rsidRDefault="00384A0A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384A0A" w:rsidRDefault="00384A0A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0F45BB" w:rsidRPr="00197AA0" w:rsidRDefault="000F45BB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60" w:type="dxa"/>
            <w:vAlign w:val="center"/>
          </w:tcPr>
          <w:p w:rsidR="000F45BB" w:rsidRDefault="000F45BB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Residential Address:</w:t>
            </w:r>
          </w:p>
          <w:p w:rsidR="000F45BB" w:rsidRDefault="000F45BB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0F45BB" w:rsidRDefault="000F45BB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384A0A" w:rsidRDefault="00384A0A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384A0A" w:rsidRPr="00197AA0" w:rsidRDefault="00384A0A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4A0A" w:rsidRPr="00197AA0" w:rsidTr="002C45A1">
        <w:tc>
          <w:tcPr>
            <w:tcW w:w="5760" w:type="dxa"/>
            <w:vAlign w:val="center"/>
          </w:tcPr>
          <w:p w:rsidR="00384A0A" w:rsidRPr="00197AA0" w:rsidRDefault="00384A0A" w:rsidP="00384A0A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Mobile No: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 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                                                </w:t>
            </w:r>
          </w:p>
        </w:tc>
        <w:tc>
          <w:tcPr>
            <w:tcW w:w="5760" w:type="dxa"/>
            <w:vAlign w:val="center"/>
          </w:tcPr>
          <w:p w:rsidR="00384A0A" w:rsidRPr="00197AA0" w:rsidRDefault="00384A0A" w:rsidP="00384A0A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Email:</w:t>
            </w:r>
          </w:p>
        </w:tc>
      </w:tr>
      <w:tr w:rsidR="00CF5552" w:rsidRPr="00197AA0" w:rsidTr="002C45A1">
        <w:tc>
          <w:tcPr>
            <w:tcW w:w="5760" w:type="dxa"/>
            <w:tcBorders>
              <w:right w:val="nil"/>
            </w:tcBorders>
            <w:vAlign w:val="center"/>
          </w:tcPr>
          <w:p w:rsidR="00CF5552" w:rsidRDefault="00CF5552" w:rsidP="000F45BB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Person to be contacted in emergency:</w:t>
            </w:r>
          </w:p>
          <w:p w:rsidR="00CF5552" w:rsidRDefault="00CF5552" w:rsidP="000F45BB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Name:</w:t>
            </w:r>
          </w:p>
          <w:p w:rsidR="00CF5552" w:rsidRDefault="00CF5552" w:rsidP="000F45BB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Mobile No:</w:t>
            </w:r>
          </w:p>
        </w:tc>
        <w:tc>
          <w:tcPr>
            <w:tcW w:w="5760" w:type="dxa"/>
            <w:tcBorders>
              <w:left w:val="nil"/>
            </w:tcBorders>
            <w:vAlign w:val="center"/>
          </w:tcPr>
          <w:p w:rsidR="00CF5552" w:rsidRDefault="00CF5552" w:rsidP="000F45BB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CF5552" w:rsidRDefault="00CF5552" w:rsidP="000F45BB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Relation:</w:t>
            </w:r>
          </w:p>
          <w:p w:rsidR="00CF5552" w:rsidRPr="00197AA0" w:rsidRDefault="00CF5552" w:rsidP="000F45BB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Landline No:</w:t>
            </w:r>
          </w:p>
        </w:tc>
      </w:tr>
      <w:tr w:rsidR="00B96A2F" w:rsidRPr="00197AA0" w:rsidTr="002C45A1">
        <w:tc>
          <w:tcPr>
            <w:tcW w:w="11520" w:type="dxa"/>
            <w:gridSpan w:val="2"/>
            <w:vAlign w:val="center"/>
          </w:tcPr>
          <w:p w:rsidR="00B96A2F" w:rsidRPr="00197AA0" w:rsidRDefault="00B96A2F" w:rsidP="001055D9">
            <w:pPr>
              <w:pStyle w:val="ListParagraph"/>
              <w:numPr>
                <w:ilvl w:val="0"/>
                <w:numId w:val="1"/>
              </w:numPr>
              <w:tabs>
                <w:tab w:val="left" w:leader="dot" w:pos="5387"/>
                <w:tab w:val="right" w:leader="dot" w:pos="10773"/>
              </w:tabs>
              <w:spacing w:after="80"/>
              <w:ind w:left="360"/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en-GB"/>
              </w:rPr>
              <w:t>Course of Study:</w:t>
            </w:r>
          </w:p>
        </w:tc>
      </w:tr>
      <w:tr w:rsidR="00B96A2F" w:rsidRPr="00197AA0" w:rsidTr="002C45A1">
        <w:tc>
          <w:tcPr>
            <w:tcW w:w="5760" w:type="dxa"/>
            <w:vAlign w:val="center"/>
          </w:tcPr>
          <w:p w:rsidR="00B96A2F" w:rsidRPr="00197AA0" w:rsidRDefault="00197AA0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Secondary / Sr. Secondary</w:t>
            </w:r>
          </w:p>
        </w:tc>
        <w:tc>
          <w:tcPr>
            <w:tcW w:w="5760" w:type="dxa"/>
            <w:vAlign w:val="center"/>
          </w:tcPr>
          <w:p w:rsidR="00B96A2F" w:rsidRPr="00197AA0" w:rsidRDefault="00CC0923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9</w:t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>th</w:t>
            </w:r>
            <w:r w:rsidR="006B3E80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10</w:t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>th</w:t>
            </w:r>
            <w:r w:rsidR="006B3E80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197AA0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11</w:t>
            </w:r>
            <w:r w:rsidR="00197AA0" w:rsidRPr="00197AA0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>th</w:t>
            </w:r>
            <w:r w:rsidR="006B3E80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7AA0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197AA0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>12</w:t>
            </w:r>
            <w:r w:rsidR="00197AA0" w:rsidRPr="00197AA0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B96A2F" w:rsidRPr="00197AA0" w:rsidTr="002C45A1">
        <w:tc>
          <w:tcPr>
            <w:tcW w:w="5760" w:type="dxa"/>
            <w:vAlign w:val="center"/>
          </w:tcPr>
          <w:p w:rsidR="00B96A2F" w:rsidRPr="00197AA0" w:rsidRDefault="00B96A2F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>Engineering</w:t>
            </w:r>
            <w:r w:rsidR="00197AA0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/ Research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60" w:type="dxa"/>
            <w:vAlign w:val="center"/>
          </w:tcPr>
          <w:p w:rsidR="00B96A2F" w:rsidRPr="00197AA0" w:rsidRDefault="00CC0923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rtl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CSE/ISE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CV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MECH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ECE</w:t>
            </w:r>
          </w:p>
        </w:tc>
      </w:tr>
      <w:tr w:rsidR="00B96A2F" w:rsidRPr="00197AA0" w:rsidTr="002C45A1">
        <w:tc>
          <w:tcPr>
            <w:tcW w:w="5760" w:type="dxa"/>
            <w:vAlign w:val="center"/>
          </w:tcPr>
          <w:p w:rsidR="00B96A2F" w:rsidRPr="00197AA0" w:rsidRDefault="00B96A2F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>B.Sc</w:t>
            </w:r>
            <w:proofErr w:type="spellEnd"/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>M.Sc</w:t>
            </w:r>
            <w:proofErr w:type="spellEnd"/>
            <w:r w:rsidR="00197AA0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/ Research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60" w:type="dxa"/>
            <w:vAlign w:val="center"/>
          </w:tcPr>
          <w:p w:rsidR="00B96A2F" w:rsidRPr="00197AA0" w:rsidRDefault="00CC0923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rtl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PHY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="00B96A2F"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CHEM </w:t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fldChar w:fldCharType="end"/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BIO </w:t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fldChar w:fldCharType="end"/>
            </w:r>
            <w:r w:rsidR="00B915A1">
              <w:rPr>
                <w:rFonts w:ascii="Times New Roman" w:eastAsia="Arial Unicode MS" w:hAnsi="Times New Roman" w:cs="Times New Roman"/>
                <w:sz w:val="24"/>
                <w:szCs w:val="24"/>
              </w:rPr>
              <w:t>MATHS</w:t>
            </w:r>
          </w:p>
        </w:tc>
      </w:tr>
      <w:tr w:rsidR="00B96A2F" w:rsidRPr="00197AA0" w:rsidTr="002C45A1">
        <w:tc>
          <w:tcPr>
            <w:tcW w:w="5760" w:type="dxa"/>
            <w:vAlign w:val="center"/>
          </w:tcPr>
          <w:p w:rsidR="00B96A2F" w:rsidRPr="00197AA0" w:rsidRDefault="00B96A2F" w:rsidP="00B96A2F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>Management:</w:t>
            </w:r>
          </w:p>
        </w:tc>
        <w:tc>
          <w:tcPr>
            <w:tcW w:w="5760" w:type="dxa"/>
            <w:vAlign w:val="center"/>
          </w:tcPr>
          <w:p w:rsidR="00B96A2F" w:rsidRPr="00197AA0" w:rsidRDefault="000F45BB" w:rsidP="000F45BB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>
              <w:rPr>
                <w:rFonts w:ascii="Times New Roman" w:eastAsia="Arial Unicode MS" w:hAnsi="Times New Roman" w:cs="Times New Roman" w:hint="cs"/>
                <w:sz w:val="24"/>
                <w:szCs w:val="24"/>
                <w:rtl/>
                <w:lang w:val="en-GB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UG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PG</w:t>
            </w:r>
          </w:p>
        </w:tc>
      </w:tr>
      <w:tr w:rsidR="00197AA0" w:rsidRPr="00197AA0" w:rsidTr="002C45A1">
        <w:tc>
          <w:tcPr>
            <w:tcW w:w="11520" w:type="dxa"/>
            <w:gridSpan w:val="2"/>
            <w:vAlign w:val="center"/>
          </w:tcPr>
          <w:p w:rsidR="00197AA0" w:rsidRDefault="00197AA0" w:rsidP="00384A0A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I Intend to attend Sahyadri Conclave for </w: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1 / </w: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 / </w: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 / </w: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 / </w: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="00CC0923"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5 day/s </w:t>
            </w:r>
          </w:p>
          <w:p w:rsidR="00384A0A" w:rsidRPr="00384A0A" w:rsidRDefault="00384A0A" w:rsidP="00384A0A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Do you require Accommodation: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Yes </w: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instrText>FORMCHECKBOX</w:instrText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r>
            <w:r w:rsidRPr="00197AA0"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  <w:fldChar w:fldCharType="end"/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384A0A" w:rsidRPr="00197AA0" w:rsidTr="002C45A1">
        <w:tc>
          <w:tcPr>
            <w:tcW w:w="5760" w:type="dxa"/>
            <w:vAlign w:val="center"/>
          </w:tcPr>
          <w:p w:rsidR="00384A0A" w:rsidRDefault="00384A0A" w:rsidP="00384A0A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Date:</w:t>
            </w:r>
          </w:p>
          <w:p w:rsidR="00384A0A" w:rsidRDefault="00384A0A" w:rsidP="00384A0A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60" w:type="dxa"/>
            <w:vAlign w:val="center"/>
          </w:tcPr>
          <w:p w:rsidR="00384A0A" w:rsidRDefault="00384A0A" w:rsidP="00384A0A">
            <w:pPr>
              <w:tabs>
                <w:tab w:val="left" w:leader="dot" w:pos="5387"/>
                <w:tab w:val="right" w:leader="dot" w:pos="10773"/>
              </w:tabs>
              <w:jc w:val="right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384A0A" w:rsidRPr="00197AA0" w:rsidRDefault="00384A0A" w:rsidP="00384A0A">
            <w:pPr>
              <w:tabs>
                <w:tab w:val="left" w:leader="dot" w:pos="5387"/>
                <w:tab w:val="right" w:leader="dot" w:pos="10773"/>
              </w:tabs>
              <w:jc w:val="right"/>
              <w:rPr>
                <w:rFonts w:ascii="Times New Roman" w:eastAsia="Arial Unicode MS" w:hAnsi="Times New Roman" w:cs="Times New Roman"/>
                <w:sz w:val="24"/>
                <w:szCs w:val="24"/>
                <w:rtl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Student Signature</w:t>
            </w:r>
          </w:p>
        </w:tc>
      </w:tr>
      <w:tr w:rsidR="00CF5552" w:rsidRPr="00197AA0" w:rsidTr="002C45A1">
        <w:tc>
          <w:tcPr>
            <w:tcW w:w="5760" w:type="dxa"/>
            <w:vAlign w:val="center"/>
          </w:tcPr>
          <w:p w:rsidR="00CF5552" w:rsidRPr="002C45A1" w:rsidRDefault="00CF5552" w:rsidP="00CF5552">
            <w:pPr>
              <w:tabs>
                <w:tab w:val="left" w:leader="dot" w:pos="5387"/>
                <w:tab w:val="right" w:leader="dot" w:pos="10773"/>
              </w:tabs>
              <w:jc w:val="both"/>
              <w:rPr>
                <w:rFonts w:ascii="Times New Roman" w:eastAsia="Arial Unicode MS" w:hAnsi="Times New Roman" w:cs="Times New Roman"/>
                <w:sz w:val="10"/>
                <w:szCs w:val="24"/>
                <w:lang w:val="en-GB"/>
              </w:rPr>
            </w:pPr>
          </w:p>
          <w:p w:rsidR="00CF5552" w:rsidRDefault="00CF5552" w:rsidP="00CF5552">
            <w:pPr>
              <w:tabs>
                <w:tab w:val="left" w:leader="dot" w:pos="5387"/>
                <w:tab w:val="right" w:leader="dot" w:pos="10773"/>
              </w:tabs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I have no objection to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my son/daughter ……………… ………………</w:t>
            </w:r>
            <w:r w:rsidR="005B1615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attending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Sahyadri Conclave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conducted in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Sahyadri College of Engineering &amp; Management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from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Jan 6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to Jan 10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. I am ready to send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him/her to attend the sessions.</w:t>
            </w:r>
          </w:p>
          <w:p w:rsidR="00CF5552" w:rsidRDefault="00CF5552" w:rsidP="00CF5552">
            <w:pPr>
              <w:tabs>
                <w:tab w:val="left" w:leader="dot" w:pos="5387"/>
                <w:tab w:val="right" w:leader="dot" w:pos="10773"/>
              </w:tabs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CF5552" w:rsidRDefault="00CF5552" w:rsidP="00CF5552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Date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:                                                   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Parent Signature</w:t>
            </w:r>
          </w:p>
        </w:tc>
        <w:tc>
          <w:tcPr>
            <w:tcW w:w="5760" w:type="dxa"/>
            <w:vAlign w:val="center"/>
          </w:tcPr>
          <w:p w:rsidR="00CF5552" w:rsidRPr="00CF5552" w:rsidRDefault="00CF5552" w:rsidP="00CF5552">
            <w:pPr>
              <w:tabs>
                <w:tab w:val="left" w:leader="dot" w:pos="5387"/>
                <w:tab w:val="right" w:leader="dot" w:pos="10773"/>
              </w:tabs>
              <w:jc w:val="both"/>
              <w:rPr>
                <w:rFonts w:ascii="Times New Roman" w:eastAsia="Arial Unicode MS" w:hAnsi="Times New Roman" w:cs="Times New Roman"/>
                <w:sz w:val="10"/>
                <w:szCs w:val="24"/>
                <w:lang w:val="en-GB"/>
              </w:rPr>
            </w:pPr>
          </w:p>
          <w:p w:rsidR="00CF5552" w:rsidRDefault="00CF5552" w:rsidP="00CF5552">
            <w:pPr>
              <w:tabs>
                <w:tab w:val="left" w:leader="dot" w:pos="5387"/>
                <w:tab w:val="right" w:leader="dot" w:pos="10773"/>
              </w:tabs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I have no objection to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my student </w:t>
            </w:r>
            <w:r w:rsidR="002C4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…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……….……</w:t>
            </w:r>
            <w:r w:rsidR="002C4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 ………….</w:t>
            </w:r>
            <w:r w:rsidR="005B1615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attending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Sahyadri Conclave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conducted in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Sahyadri College of Engineering &amp; Management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from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Jan 6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to Jan 10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  <w:lang w:val="en-GB"/>
              </w:rPr>
              <w:t>th</w:t>
            </w:r>
            <w:r w:rsidRPr="00384A0A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. I am ready to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permit him/her to attend the sessions.</w:t>
            </w:r>
          </w:p>
          <w:p w:rsidR="00CF5552" w:rsidRDefault="00CF5552" w:rsidP="00CF5552">
            <w:pPr>
              <w:tabs>
                <w:tab w:val="left" w:leader="dot" w:pos="5387"/>
                <w:tab w:val="right" w:leader="dot" w:pos="10773"/>
              </w:tabs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</w:p>
          <w:p w:rsidR="00CF5552" w:rsidRDefault="00CF5552" w:rsidP="00CF5552">
            <w:pPr>
              <w:tabs>
                <w:tab w:val="left" w:leader="dot" w:pos="5387"/>
                <w:tab w:val="right" w:leader="dot" w:pos="10773"/>
              </w:tabs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Date: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                              </w:t>
            </w:r>
            <w:r w:rsidR="002C45A1"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 xml:space="preserve">  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GB"/>
              </w:rPr>
              <w:t>Principal Signature(With Seal)</w:t>
            </w:r>
          </w:p>
        </w:tc>
      </w:tr>
      <w:tr w:rsidR="00F14D89" w:rsidRPr="00384A0A" w:rsidTr="002C45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520" w:type="dxa"/>
            <w:gridSpan w:val="2"/>
          </w:tcPr>
          <w:p w:rsidR="00F14D89" w:rsidRPr="00384A0A" w:rsidRDefault="00F14D89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Note</w:t>
            </w:r>
          </w:p>
        </w:tc>
      </w:tr>
      <w:tr w:rsidR="00F14D89" w:rsidRPr="00384A0A" w:rsidTr="002C45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520" w:type="dxa"/>
            <w:gridSpan w:val="2"/>
          </w:tcPr>
          <w:p w:rsidR="00F14D89" w:rsidRPr="00384A0A" w:rsidRDefault="00F14D89" w:rsidP="00CF5552">
            <w:pPr>
              <w:pStyle w:val="ListParagraph"/>
              <w:numPr>
                <w:ilvl w:val="0"/>
                <w:numId w:val="3"/>
              </w:num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The </w:t>
            </w:r>
            <w:r w:rsidR="00CF5552">
              <w:rPr>
                <w:rFonts w:ascii="Times New Roman" w:eastAsia="Arial Unicode MS" w:hAnsi="Times New Roman" w:cs="Times New Roman"/>
                <w:sz w:val="20"/>
                <w:szCs w:val="20"/>
              </w:rPr>
              <w:t>organizers</w:t>
            </w: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reserves the right to screen, select and restrict the total number of participant(s) from any individual</w:t>
            </w:r>
            <w:r w:rsidR="007066E5"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Institute</w:t>
            </w:r>
          </w:p>
        </w:tc>
      </w:tr>
      <w:tr w:rsidR="00384A0A" w:rsidRPr="00384A0A" w:rsidTr="002C45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60" w:type="dxa"/>
          </w:tcPr>
          <w:p w:rsidR="00384A0A" w:rsidRPr="00384A0A" w:rsidRDefault="00384A0A" w:rsidP="007066E5">
            <w:pPr>
              <w:pStyle w:val="ListParagraph"/>
              <w:numPr>
                <w:ilvl w:val="0"/>
                <w:numId w:val="3"/>
              </w:num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The filled form should be posted to the following address:</w:t>
            </w:r>
          </w:p>
          <w:p w:rsidR="00CF5552" w:rsidRDefault="00CF5552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ind w:left="144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Dr. C K </w:t>
            </w:r>
            <w:proofErr w:type="spellStart"/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Manjunath</w:t>
            </w:r>
            <w:proofErr w:type="spellEnd"/>
            <w:r w:rsidR="002C45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C45A1">
              <w:rPr>
                <w:rFonts w:ascii="Times New Roman" w:eastAsia="Arial Unicode MS" w:hAnsi="Times New Roman" w:cs="Times New Roman"/>
                <w:sz w:val="20"/>
                <w:szCs w:val="20"/>
              </w:rPr>
              <w:t>Ph.D</w:t>
            </w:r>
            <w:proofErr w:type="spellEnd"/>
            <w:r w:rsidR="002C45A1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(MIT, Boston)</w:t>
            </w:r>
          </w:p>
          <w:p w:rsidR="00384A0A" w:rsidRPr="00384A0A" w:rsidRDefault="002C45A1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ind w:left="144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Chief </w:t>
            </w:r>
            <w:r w:rsidR="00384A0A"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Coordinator</w:t>
            </w:r>
          </w:p>
          <w:p w:rsidR="00384A0A" w:rsidRPr="00384A0A" w:rsidRDefault="00384A0A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ind w:left="144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Sahyadri Conclave</w:t>
            </w:r>
          </w:p>
          <w:p w:rsidR="00384A0A" w:rsidRPr="00384A0A" w:rsidRDefault="00384A0A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ind w:left="144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Sahyadri Campus, </w:t>
            </w:r>
            <w:proofErr w:type="spellStart"/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Adyar</w:t>
            </w:r>
            <w:proofErr w:type="spellEnd"/>
          </w:p>
          <w:p w:rsidR="00384A0A" w:rsidRPr="00384A0A" w:rsidRDefault="00384A0A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ind w:left="144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Mangalore – 575007</w:t>
            </w:r>
          </w:p>
        </w:tc>
        <w:tc>
          <w:tcPr>
            <w:tcW w:w="5760" w:type="dxa"/>
          </w:tcPr>
          <w:p w:rsidR="00384A0A" w:rsidRDefault="00384A0A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ind w:left="144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</w:p>
          <w:p w:rsidR="002C45A1" w:rsidRDefault="002C45A1" w:rsidP="007066E5">
            <w:pPr>
              <w:tabs>
                <w:tab w:val="left" w:leader="dot" w:pos="5387"/>
                <w:tab w:val="right" w:leader="dot" w:pos="10773"/>
              </w:tabs>
              <w:spacing w:after="80"/>
              <w:ind w:left="144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</w:p>
          <w:p w:rsidR="00384A0A" w:rsidRPr="00384A0A" w:rsidRDefault="00384A0A" w:rsidP="002C45A1">
            <w:pPr>
              <w:tabs>
                <w:tab w:val="left" w:leader="dot" w:pos="5387"/>
                <w:tab w:val="right" w:leader="dot" w:pos="10773"/>
              </w:tabs>
              <w:spacing w:after="80"/>
              <w:ind w:left="1440" w:hanging="136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proofErr w:type="spellStart"/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Ph</w:t>
            </w:r>
            <w:proofErr w:type="spellEnd"/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: 0824-2277333</w:t>
            </w:r>
          </w:p>
          <w:p w:rsidR="00384A0A" w:rsidRPr="00384A0A" w:rsidRDefault="00384A0A" w:rsidP="002C45A1">
            <w:pPr>
              <w:tabs>
                <w:tab w:val="left" w:leader="dot" w:pos="5387"/>
                <w:tab w:val="right" w:leader="dot" w:pos="10773"/>
              </w:tabs>
              <w:spacing w:after="80"/>
              <w:ind w:left="1440" w:hanging="136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Mobile: +91-9449845928 / 9449845959</w:t>
            </w:r>
          </w:p>
          <w:p w:rsidR="00384A0A" w:rsidRDefault="00384A0A" w:rsidP="002C45A1">
            <w:pPr>
              <w:tabs>
                <w:tab w:val="left" w:leader="dot" w:pos="5387"/>
                <w:tab w:val="right" w:leader="dot" w:pos="10773"/>
              </w:tabs>
              <w:spacing w:after="80"/>
              <w:ind w:left="1440" w:hanging="136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e-mail: </w:t>
            </w:r>
            <w:hyperlink r:id="rId11" w:history="1">
              <w:r w:rsidRPr="00384A0A">
                <w:rPr>
                  <w:rStyle w:val="Hyperlink"/>
                  <w:rFonts w:ascii="Times New Roman" w:eastAsia="Arial Unicode MS" w:hAnsi="Times New Roman" w:cs="Times New Roman"/>
                  <w:color w:val="auto"/>
                  <w:sz w:val="20"/>
                  <w:szCs w:val="20"/>
                </w:rPr>
                <w:t>registration.conclave@sahyadri.edu.in</w:t>
              </w:r>
            </w:hyperlink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     </w:t>
            </w:r>
          </w:p>
          <w:p w:rsidR="00384A0A" w:rsidRPr="00384A0A" w:rsidRDefault="00384A0A" w:rsidP="002C45A1">
            <w:pPr>
              <w:tabs>
                <w:tab w:val="left" w:leader="dot" w:pos="5387"/>
                <w:tab w:val="right" w:leader="dot" w:pos="10773"/>
              </w:tabs>
              <w:spacing w:after="80"/>
              <w:ind w:left="1440" w:hanging="136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we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bsite: www.sahyadri-conclave.com</w:t>
            </w:r>
          </w:p>
        </w:tc>
      </w:tr>
      <w:tr w:rsidR="00384A0A" w:rsidRPr="00384A0A" w:rsidTr="002C45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520" w:type="dxa"/>
            <w:gridSpan w:val="2"/>
          </w:tcPr>
          <w:p w:rsidR="00384A0A" w:rsidRPr="00384A0A" w:rsidRDefault="00384A0A" w:rsidP="00384A0A">
            <w:pPr>
              <w:tabs>
                <w:tab w:val="left" w:leader="dot" w:pos="5387"/>
                <w:tab w:val="right" w:leader="dot" w:pos="10773"/>
              </w:tabs>
              <w:spacing w:after="80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384A0A">
              <w:rPr>
                <w:rFonts w:ascii="Times New Roman" w:eastAsia="Arial Unicode MS" w:hAnsi="Times New Roman" w:cs="Times New Roman"/>
                <w:sz w:val="20"/>
                <w:szCs w:val="20"/>
              </w:rPr>
              <w:t>*You will receive your confirmation of participation through e-mail, Message and will be updated on the website</w:t>
            </w:r>
          </w:p>
        </w:tc>
      </w:tr>
    </w:tbl>
    <w:p w:rsidR="00CC1624" w:rsidRPr="007066E5" w:rsidRDefault="00CC1624" w:rsidP="00384A0A">
      <w:pPr>
        <w:tabs>
          <w:tab w:val="left" w:leader="dot" w:pos="5387"/>
          <w:tab w:val="right" w:leader="dot" w:pos="10773"/>
        </w:tabs>
        <w:spacing w:before="0" w:after="80"/>
        <w:rPr>
          <w:rFonts w:ascii="Times New Roman" w:eastAsia="Arial Unicode MS" w:hAnsi="Times New Roman" w:cs="Times New Roman"/>
          <w:sz w:val="28"/>
          <w:szCs w:val="28"/>
        </w:rPr>
      </w:pPr>
    </w:p>
    <w:sectPr w:rsidR="00CC1624" w:rsidRPr="007066E5" w:rsidSect="00384A0A">
      <w:footerReference w:type="default" r:id="rId12"/>
      <w:pgSz w:w="12240" w:h="15840"/>
      <w:pgMar w:top="0" w:right="900" w:bottom="360" w:left="99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CBE" w:rsidRDefault="00FD4CBE">
      <w:pPr>
        <w:spacing w:before="0" w:after="0"/>
      </w:pPr>
      <w:r>
        <w:separator/>
      </w:r>
    </w:p>
  </w:endnote>
  <w:endnote w:type="continuationSeparator" w:id="0">
    <w:p w:rsidR="00FD4CBE" w:rsidRDefault="00FD4C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329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75A" w:rsidRDefault="00CC0923">
        <w:pPr>
          <w:pStyle w:val="Footer"/>
        </w:pPr>
        <w:r>
          <w:fldChar w:fldCharType="begin"/>
        </w:r>
        <w:r w:rsidR="005C175A">
          <w:instrText xml:space="preserve"> PAGE   \* MERGEFORMAT </w:instrText>
        </w:r>
        <w:r>
          <w:fldChar w:fldCharType="separate"/>
        </w:r>
        <w:r w:rsidR="00131C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CBE" w:rsidRDefault="00FD4CBE">
      <w:pPr>
        <w:spacing w:before="0" w:after="0"/>
      </w:pPr>
      <w:r>
        <w:separator/>
      </w:r>
    </w:p>
  </w:footnote>
  <w:footnote w:type="continuationSeparator" w:id="0">
    <w:p w:rsidR="00FD4CBE" w:rsidRDefault="00FD4CB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105"/>
    <w:multiLevelType w:val="hybridMultilevel"/>
    <w:tmpl w:val="52A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6B7A"/>
    <w:multiLevelType w:val="hybridMultilevel"/>
    <w:tmpl w:val="B12C6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93DC0"/>
    <w:multiLevelType w:val="hybridMultilevel"/>
    <w:tmpl w:val="4E86FF2E"/>
    <w:lvl w:ilvl="0" w:tplc="67209C36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632B2"/>
    <w:multiLevelType w:val="hybridMultilevel"/>
    <w:tmpl w:val="18700648"/>
    <w:lvl w:ilvl="0" w:tplc="57CCB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C7"/>
    <w:rsid w:val="00007A03"/>
    <w:rsid w:val="000279C5"/>
    <w:rsid w:val="00035876"/>
    <w:rsid w:val="00075CBA"/>
    <w:rsid w:val="000F45BB"/>
    <w:rsid w:val="00101D55"/>
    <w:rsid w:val="001055D9"/>
    <w:rsid w:val="001072E7"/>
    <w:rsid w:val="00131CDA"/>
    <w:rsid w:val="001769E5"/>
    <w:rsid w:val="00193E0B"/>
    <w:rsid w:val="00197AA0"/>
    <w:rsid w:val="0021196A"/>
    <w:rsid w:val="002640A9"/>
    <w:rsid w:val="002A7A53"/>
    <w:rsid w:val="002C45A1"/>
    <w:rsid w:val="0031185C"/>
    <w:rsid w:val="00384A0A"/>
    <w:rsid w:val="0039234D"/>
    <w:rsid w:val="003A3312"/>
    <w:rsid w:val="00402A16"/>
    <w:rsid w:val="0044542A"/>
    <w:rsid w:val="004A0EBB"/>
    <w:rsid w:val="004D6B5E"/>
    <w:rsid w:val="004F1DE0"/>
    <w:rsid w:val="00510E36"/>
    <w:rsid w:val="00557259"/>
    <w:rsid w:val="00595580"/>
    <w:rsid w:val="005A77A3"/>
    <w:rsid w:val="005B1615"/>
    <w:rsid w:val="005C175A"/>
    <w:rsid w:val="00611CAA"/>
    <w:rsid w:val="00626C01"/>
    <w:rsid w:val="006A1129"/>
    <w:rsid w:val="006B066A"/>
    <w:rsid w:val="006B3E80"/>
    <w:rsid w:val="006D24C9"/>
    <w:rsid w:val="006D5A48"/>
    <w:rsid w:val="007066E5"/>
    <w:rsid w:val="00717663"/>
    <w:rsid w:val="0074194B"/>
    <w:rsid w:val="007523E7"/>
    <w:rsid w:val="00756BF8"/>
    <w:rsid w:val="007F0F63"/>
    <w:rsid w:val="0087784E"/>
    <w:rsid w:val="00954CD4"/>
    <w:rsid w:val="00A35047"/>
    <w:rsid w:val="00B148C7"/>
    <w:rsid w:val="00B915A1"/>
    <w:rsid w:val="00B96A2F"/>
    <w:rsid w:val="00BB3541"/>
    <w:rsid w:val="00BE09C7"/>
    <w:rsid w:val="00CC0923"/>
    <w:rsid w:val="00CC1624"/>
    <w:rsid w:val="00CC2557"/>
    <w:rsid w:val="00CC379F"/>
    <w:rsid w:val="00CE2518"/>
    <w:rsid w:val="00CF3A75"/>
    <w:rsid w:val="00CF5552"/>
    <w:rsid w:val="00D40072"/>
    <w:rsid w:val="00DE67E6"/>
    <w:rsid w:val="00E00493"/>
    <w:rsid w:val="00F14D89"/>
    <w:rsid w:val="00F25A5C"/>
    <w:rsid w:val="00F66D37"/>
    <w:rsid w:val="00F90D74"/>
    <w:rsid w:val="00FC2A9B"/>
    <w:rsid w:val="00FD4CBE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5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D40072"/>
    <w:pPr>
      <w:outlineLvl w:val="0"/>
    </w:pPr>
    <w:rPr>
      <w:rFonts w:asciiTheme="majorHAnsi" w:eastAsiaTheme="majorEastAsia" w:hAnsiTheme="majorHAnsi" w:cstheme="majorBidi"/>
      <w:b/>
      <w:color w:val="B85A22" w:themeColor="accent1" w:themeShade="BF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5C175A"/>
    <w:pPr>
      <w:jc w:val="right"/>
      <w:outlineLvl w:val="1"/>
    </w:pPr>
    <w:rPr>
      <w:rFonts w:asciiTheme="majorHAnsi" w:eastAsiaTheme="majorEastAsia" w:hAnsiTheme="majorHAnsi" w:cstheme="majorBidi"/>
      <w:b/>
      <w:bCs/>
      <w:color w:val="B85A22" w:themeColor="accent1" w:themeShade="BF"/>
    </w:rPr>
  </w:style>
  <w:style w:type="paragraph" w:styleId="Heading3">
    <w:name w:val="heading 3"/>
    <w:basedOn w:val="Normal"/>
    <w:link w:val="Heading3Char"/>
    <w:uiPriority w:val="2"/>
    <w:unhideWhenUsed/>
    <w:qFormat/>
    <w:rsid w:val="00D40072"/>
    <w:pPr>
      <w:keepNext/>
      <w:keepLines/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B85A22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40072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40072"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40072"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40072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40072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40072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40072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0072"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D40072"/>
    <w:rPr>
      <w:rFonts w:asciiTheme="majorHAnsi" w:eastAsiaTheme="majorEastAsia" w:hAnsiTheme="majorHAnsi" w:cstheme="majorBidi"/>
      <w:b/>
      <w:color w:val="B85A22" w:themeColor="accent1" w:themeShade="BF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5C175A"/>
    <w:rPr>
      <w:rFonts w:asciiTheme="majorHAnsi" w:eastAsiaTheme="majorEastAsia" w:hAnsiTheme="majorHAnsi" w:cstheme="majorBidi"/>
      <w:b/>
      <w:bCs/>
      <w:color w:val="B85A22" w:themeColor="accent1" w:themeShade="BF"/>
    </w:rPr>
  </w:style>
  <w:style w:type="table" w:customStyle="1" w:styleId="GridTable1Light-Accent61">
    <w:name w:val="Grid Table 1 Light - Accent 61"/>
    <w:basedOn w:val="TableNormal"/>
    <w:uiPriority w:val="46"/>
    <w:rsid w:val="00D40072"/>
    <w:pPr>
      <w:spacing w:before="40" w:after="0"/>
    </w:pPr>
    <w:rPr>
      <w:kern w:val="21"/>
    </w:r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uiPriority w:val="43"/>
    <w:rsid w:val="00D40072"/>
    <w:pPr>
      <w:spacing w:before="40" w:after="0"/>
    </w:pPr>
    <w:rPr>
      <w:kern w:val="21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D40072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0072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rsid w:val="00D40072"/>
    <w:pPr>
      <w:jc w:val="right"/>
    </w:pPr>
  </w:style>
  <w:style w:type="paragraph" w:styleId="Title">
    <w:name w:val="Title"/>
    <w:basedOn w:val="Normal"/>
    <w:link w:val="TitleChar"/>
    <w:uiPriority w:val="1"/>
    <w:qFormat/>
    <w:rsid w:val="00954CD4"/>
    <w:pPr>
      <w:pBdr>
        <w:bottom w:val="single" w:sz="4" w:space="2" w:color="B85A22" w:themeColor="accent1" w:themeShade="BF"/>
      </w:pBdr>
      <w:spacing w:before="0" w:after="40"/>
      <w:contextualSpacing/>
    </w:pPr>
    <w:rPr>
      <w:rFonts w:asciiTheme="majorHAnsi" w:eastAsiaTheme="majorEastAsia" w:hAnsiTheme="majorHAnsi" w:cstheme="majorBidi"/>
      <w:caps/>
      <w:color w:val="B85A22" w:themeColor="accent1" w:themeShade="BF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54CD4"/>
    <w:rPr>
      <w:rFonts w:asciiTheme="majorHAnsi" w:eastAsiaTheme="majorEastAsia" w:hAnsiTheme="majorHAnsi" w:cstheme="majorBidi"/>
      <w:caps/>
      <w:color w:val="B85A22" w:themeColor="accent1" w:themeShade="BF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D40072"/>
    <w:rPr>
      <w:color w:val="B85A22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2"/>
    <w:rsid w:val="00D40072"/>
    <w:rPr>
      <w:rFonts w:asciiTheme="majorHAnsi" w:eastAsiaTheme="majorEastAsia" w:hAnsiTheme="majorHAnsi" w:cstheme="majorBidi"/>
      <w:b/>
      <w:caps/>
      <w:color w:val="B85A22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D40072"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D40072"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D40072"/>
    <w:rPr>
      <w:rFonts w:asciiTheme="majorHAnsi" w:eastAsiaTheme="majorEastAsia" w:hAnsiTheme="majorHAnsi" w:cstheme="majorBidi"/>
      <w:color w:val="000000" w:themeColor="text1"/>
      <w:kern w:val="21"/>
      <w:sz w:val="18"/>
      <w:szCs w:val="21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D40072"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D40072"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D40072"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40072"/>
    <w:rPr>
      <w:color w:val="808080"/>
    </w:rPr>
  </w:style>
  <w:style w:type="paragraph" w:styleId="Header">
    <w:name w:val="header"/>
    <w:basedOn w:val="Normal"/>
    <w:link w:val="HeaderChar"/>
    <w:uiPriority w:val="99"/>
    <w:rsid w:val="00D4007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40072"/>
    <w:rPr>
      <w:color w:val="000000" w:themeColor="text1"/>
      <w:kern w:val="21"/>
      <w:sz w:val="21"/>
      <w:szCs w:val="21"/>
    </w:rPr>
  </w:style>
  <w:style w:type="paragraph" w:styleId="NormalWeb">
    <w:name w:val="Normal (Web)"/>
    <w:basedOn w:val="Normal"/>
    <w:rsid w:val="00CE2518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6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C1624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B96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E80"/>
    <w:rPr>
      <w:color w:val="F7B615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semiHidden="0" w:uiPriority="5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D40072"/>
    <w:pPr>
      <w:outlineLvl w:val="0"/>
    </w:pPr>
    <w:rPr>
      <w:rFonts w:asciiTheme="majorHAnsi" w:eastAsiaTheme="majorEastAsia" w:hAnsiTheme="majorHAnsi" w:cstheme="majorBidi"/>
      <w:b/>
      <w:color w:val="B85A22" w:themeColor="accent1" w:themeShade="BF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5C175A"/>
    <w:pPr>
      <w:jc w:val="right"/>
      <w:outlineLvl w:val="1"/>
    </w:pPr>
    <w:rPr>
      <w:rFonts w:asciiTheme="majorHAnsi" w:eastAsiaTheme="majorEastAsia" w:hAnsiTheme="majorHAnsi" w:cstheme="majorBidi"/>
      <w:b/>
      <w:bCs/>
      <w:color w:val="B85A22" w:themeColor="accent1" w:themeShade="BF"/>
    </w:rPr>
  </w:style>
  <w:style w:type="paragraph" w:styleId="Heading3">
    <w:name w:val="heading 3"/>
    <w:basedOn w:val="Normal"/>
    <w:link w:val="Heading3Char"/>
    <w:uiPriority w:val="2"/>
    <w:unhideWhenUsed/>
    <w:qFormat/>
    <w:rsid w:val="00D40072"/>
    <w:pPr>
      <w:keepNext/>
      <w:keepLines/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B85A22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40072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40072"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40072"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40072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40072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40072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40072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0072"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D40072"/>
    <w:rPr>
      <w:rFonts w:asciiTheme="majorHAnsi" w:eastAsiaTheme="majorEastAsia" w:hAnsiTheme="majorHAnsi" w:cstheme="majorBidi"/>
      <w:b/>
      <w:color w:val="B85A22" w:themeColor="accent1" w:themeShade="BF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5C175A"/>
    <w:rPr>
      <w:rFonts w:asciiTheme="majorHAnsi" w:eastAsiaTheme="majorEastAsia" w:hAnsiTheme="majorHAnsi" w:cstheme="majorBidi"/>
      <w:b/>
      <w:bCs/>
      <w:color w:val="B85A22" w:themeColor="accent1" w:themeShade="BF"/>
    </w:rPr>
  </w:style>
  <w:style w:type="table" w:customStyle="1" w:styleId="GridTable1Light-Accent61">
    <w:name w:val="Grid Table 1 Light - Accent 61"/>
    <w:basedOn w:val="TableNormal"/>
    <w:uiPriority w:val="46"/>
    <w:rsid w:val="00D40072"/>
    <w:pPr>
      <w:spacing w:before="40" w:after="0"/>
    </w:pPr>
    <w:rPr>
      <w:kern w:val="21"/>
    </w:r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uiPriority w:val="43"/>
    <w:rsid w:val="00D40072"/>
    <w:pPr>
      <w:spacing w:before="40" w:after="0"/>
    </w:pPr>
    <w:rPr>
      <w:kern w:val="21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D40072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0072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rsid w:val="00D40072"/>
    <w:pPr>
      <w:jc w:val="right"/>
    </w:pPr>
  </w:style>
  <w:style w:type="paragraph" w:styleId="Title">
    <w:name w:val="Title"/>
    <w:basedOn w:val="Normal"/>
    <w:link w:val="TitleChar"/>
    <w:uiPriority w:val="1"/>
    <w:qFormat/>
    <w:rsid w:val="00954CD4"/>
    <w:pPr>
      <w:pBdr>
        <w:bottom w:val="single" w:sz="4" w:space="2" w:color="B85A22" w:themeColor="accent1" w:themeShade="BF"/>
      </w:pBdr>
      <w:spacing w:before="0" w:after="40"/>
      <w:contextualSpacing/>
    </w:pPr>
    <w:rPr>
      <w:rFonts w:asciiTheme="majorHAnsi" w:eastAsiaTheme="majorEastAsia" w:hAnsiTheme="majorHAnsi" w:cstheme="majorBidi"/>
      <w:caps/>
      <w:color w:val="B85A22" w:themeColor="accent1" w:themeShade="BF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54CD4"/>
    <w:rPr>
      <w:rFonts w:asciiTheme="majorHAnsi" w:eastAsiaTheme="majorEastAsia" w:hAnsiTheme="majorHAnsi" w:cstheme="majorBidi"/>
      <w:caps/>
      <w:color w:val="B85A22" w:themeColor="accent1" w:themeShade="BF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D40072"/>
    <w:rPr>
      <w:color w:val="B85A22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2"/>
    <w:rsid w:val="00D40072"/>
    <w:rPr>
      <w:rFonts w:asciiTheme="majorHAnsi" w:eastAsiaTheme="majorEastAsia" w:hAnsiTheme="majorHAnsi" w:cstheme="majorBidi"/>
      <w:b/>
      <w:caps/>
      <w:color w:val="B85A22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D40072"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D40072"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D40072"/>
    <w:rPr>
      <w:rFonts w:asciiTheme="majorHAnsi" w:eastAsiaTheme="majorEastAsia" w:hAnsiTheme="majorHAnsi" w:cstheme="majorBidi"/>
      <w:color w:val="000000" w:themeColor="text1"/>
      <w:kern w:val="21"/>
      <w:sz w:val="18"/>
      <w:szCs w:val="21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D40072"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D40072"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D40072"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40072"/>
    <w:rPr>
      <w:color w:val="808080"/>
    </w:rPr>
  </w:style>
  <w:style w:type="paragraph" w:styleId="Header">
    <w:name w:val="header"/>
    <w:basedOn w:val="Normal"/>
    <w:link w:val="HeaderChar"/>
    <w:uiPriority w:val="99"/>
    <w:rsid w:val="00D4007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40072"/>
    <w:rPr>
      <w:color w:val="000000" w:themeColor="text1"/>
      <w:kern w:val="21"/>
      <w:sz w:val="21"/>
      <w:szCs w:val="21"/>
    </w:rPr>
  </w:style>
  <w:style w:type="paragraph" w:styleId="NormalWeb">
    <w:name w:val="Normal (Web)"/>
    <w:basedOn w:val="Normal"/>
    <w:rsid w:val="00CE2518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6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C1624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B96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E80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egistration.conclave@sahyadri.edu.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Travel%20expense%20report%20form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ravel Expense">
  <a:themeElements>
    <a:clrScheme name="Custom 92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DD8047"/>
      </a:accent1>
      <a:accent2>
        <a:srgbClr val="94B6D2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expense report form.dotx</Template>
  <TotalTime>9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Duddela</cp:lastModifiedBy>
  <cp:revision>7</cp:revision>
  <cp:lastPrinted>2017-11-10T06:58:00Z</cp:lastPrinted>
  <dcterms:created xsi:type="dcterms:W3CDTF">2017-11-10T06:54:00Z</dcterms:created>
  <dcterms:modified xsi:type="dcterms:W3CDTF">2017-11-10T07:03:00Z</dcterms:modified>
</cp:coreProperties>
</file>